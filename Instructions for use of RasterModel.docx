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CEF8A" w14:textId="77777777" w:rsidR="00D01110" w:rsidRDefault="001C587A" w:rsidP="002B7C9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2B7C95">
        <w:rPr>
          <w:rFonts w:ascii="Arial" w:hAnsi="Arial" w:cs="Arial"/>
          <w:b/>
          <w:sz w:val="28"/>
          <w:szCs w:val="28"/>
          <w:lang w:val="en-CA"/>
        </w:rPr>
        <w:t xml:space="preserve">Instructions for use of </w:t>
      </w:r>
      <w:proofErr w:type="spellStart"/>
      <w:r w:rsidRPr="002B7C95">
        <w:rPr>
          <w:rFonts w:ascii="Arial" w:hAnsi="Arial" w:cs="Arial"/>
          <w:b/>
          <w:sz w:val="28"/>
          <w:szCs w:val="28"/>
          <w:lang w:val="en-CA"/>
        </w:rPr>
        <w:t>RasterModel.R</w:t>
      </w:r>
      <w:proofErr w:type="spellEnd"/>
    </w:p>
    <w:p w14:paraId="79643C90" w14:textId="77777777" w:rsidR="002B7C95" w:rsidRPr="002B7C95" w:rsidRDefault="002B7C95" w:rsidP="002B7C95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75028AF7" w14:textId="22F057C7" w:rsidR="002B7C95" w:rsidRDefault="002B7C95" w:rsidP="00B95F4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Program prepared for Dr. Amy </w:t>
      </w:r>
      <w:proofErr w:type="spellStart"/>
      <w:r>
        <w:rPr>
          <w:rFonts w:ascii="Arial" w:hAnsi="Arial" w:cs="Arial"/>
          <w:lang w:val="en-CA"/>
        </w:rPr>
        <w:t>Hurtford</w:t>
      </w:r>
      <w:proofErr w:type="spellEnd"/>
      <w:r>
        <w:rPr>
          <w:rFonts w:ascii="Arial" w:hAnsi="Arial" w:cs="Arial"/>
          <w:lang w:val="en-CA"/>
        </w:rPr>
        <w:t>, Memorial University of Newfoundland, by Kevin Bell as part of the MUCEP program.</w:t>
      </w:r>
    </w:p>
    <w:p w14:paraId="15746743" w14:textId="77777777" w:rsidR="002B7C95" w:rsidRDefault="002B7C95" w:rsidP="00B95F4D">
      <w:pPr>
        <w:rPr>
          <w:rFonts w:ascii="Arial" w:hAnsi="Arial" w:cs="Arial"/>
          <w:lang w:val="en-CA"/>
        </w:rPr>
      </w:pPr>
    </w:p>
    <w:p w14:paraId="2DAA2E10" w14:textId="79F674E1" w:rsidR="002B7C95" w:rsidRDefault="00844948" w:rsidP="00B95F4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program required R packages </w:t>
      </w:r>
      <w:proofErr w:type="spellStart"/>
      <w:r>
        <w:rPr>
          <w:rFonts w:ascii="Arial" w:hAnsi="Arial" w:cs="Arial"/>
          <w:lang w:val="en-CA"/>
        </w:rPr>
        <w:t>rgdal</w:t>
      </w:r>
      <w:proofErr w:type="spellEnd"/>
      <w:r>
        <w:rPr>
          <w:rFonts w:ascii="Arial" w:hAnsi="Arial" w:cs="Arial"/>
          <w:lang w:val="en-CA"/>
        </w:rPr>
        <w:t xml:space="preserve"> and raster to operate. Its purpose is to take </w:t>
      </w:r>
      <w:proofErr w:type="spellStart"/>
      <w:r>
        <w:rPr>
          <w:rFonts w:ascii="Arial" w:hAnsi="Arial" w:cs="Arial"/>
          <w:lang w:val="en-CA"/>
        </w:rPr>
        <w:t>shapefile</w:t>
      </w:r>
      <w:proofErr w:type="spellEnd"/>
      <w:r>
        <w:rPr>
          <w:rFonts w:ascii="Arial" w:hAnsi="Arial" w:cs="Arial"/>
          <w:lang w:val="en-CA"/>
        </w:rPr>
        <w:t xml:space="preserve"> exported from the government of Canada’s </w:t>
      </w:r>
      <w:proofErr w:type="spellStart"/>
      <w:r>
        <w:rPr>
          <w:rFonts w:ascii="Arial" w:hAnsi="Arial" w:cs="Arial"/>
          <w:lang w:val="en-CA"/>
        </w:rPr>
        <w:t>GeoGratis</w:t>
      </w:r>
      <w:proofErr w:type="spellEnd"/>
      <w:r>
        <w:rPr>
          <w:rFonts w:ascii="Arial" w:hAnsi="Arial" w:cs="Arial"/>
          <w:lang w:val="en-CA"/>
        </w:rPr>
        <w:t xml:space="preserve"> website and convert them into raster files. A probability distribution is then calculated</w:t>
      </w:r>
      <w:r w:rsidR="00A52383">
        <w:rPr>
          <w:rFonts w:ascii="Arial" w:hAnsi="Arial" w:cs="Arial"/>
          <w:lang w:val="en-CA"/>
        </w:rPr>
        <w:t xml:space="preserve"> and overlaid on top of the original raster map.</w:t>
      </w:r>
      <w:r w:rsidR="000234EA">
        <w:rPr>
          <w:rFonts w:ascii="Arial" w:hAnsi="Arial" w:cs="Arial"/>
          <w:lang w:val="en-CA"/>
        </w:rPr>
        <w:t xml:space="preserve"> The coordinates and cell values of the combined raster file is then exported as a .CSV file and plotted using R base function.</w:t>
      </w:r>
    </w:p>
    <w:p w14:paraId="0FD0FE49" w14:textId="77777777" w:rsidR="00875C09" w:rsidRDefault="00875C09" w:rsidP="00B95F4D">
      <w:pPr>
        <w:rPr>
          <w:rFonts w:ascii="Arial" w:hAnsi="Arial" w:cs="Arial"/>
          <w:lang w:val="en-CA"/>
        </w:rPr>
      </w:pPr>
    </w:p>
    <w:p w14:paraId="5FB7FF59" w14:textId="6EA15669" w:rsidR="00875C09" w:rsidRDefault="00875C09" w:rsidP="00B95F4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for use:</w:t>
      </w:r>
    </w:p>
    <w:p w14:paraId="4D0FB50B" w14:textId="0441D741" w:rsidR="00875C09" w:rsidRDefault="00875C09" w:rsidP="00875C09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Go to </w:t>
      </w:r>
      <w:hyperlink r:id="rId5" w:history="1">
        <w:r w:rsidRPr="009021C9">
          <w:rPr>
            <w:rStyle w:val="Hyperlink"/>
            <w:rFonts w:ascii="Arial" w:hAnsi="Arial" w:cs="Arial"/>
            <w:lang w:val="en-CA"/>
          </w:rPr>
          <w:t>https://www.nrcan.gc.ca/e</w:t>
        </w:r>
        <w:r w:rsidRPr="009021C9">
          <w:rPr>
            <w:rStyle w:val="Hyperlink"/>
            <w:rFonts w:ascii="Arial" w:hAnsi="Arial" w:cs="Arial"/>
            <w:lang w:val="en-CA"/>
          </w:rPr>
          <w:t>a</w:t>
        </w:r>
        <w:r w:rsidRPr="009021C9">
          <w:rPr>
            <w:rStyle w:val="Hyperlink"/>
            <w:rFonts w:ascii="Arial" w:hAnsi="Arial" w:cs="Arial"/>
            <w:lang w:val="en-CA"/>
          </w:rPr>
          <w:t>rth-sciences/geography/topographic-information/free-data-geogratis/11042</w:t>
        </w:r>
      </w:hyperlink>
      <w:r>
        <w:rPr>
          <w:rFonts w:ascii="Arial" w:hAnsi="Arial" w:cs="Arial"/>
          <w:lang w:val="en-CA"/>
        </w:rPr>
        <w:t xml:space="preserve"> and click on the “Geospatial Data Extraction” link</w:t>
      </w:r>
    </w:p>
    <w:p w14:paraId="3563611C" w14:textId="11380764" w:rsidR="00875C09" w:rsidRDefault="00875C09" w:rsidP="00875C09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Click on the “Select clipping area”</w:t>
      </w:r>
    </w:p>
    <w:p w14:paraId="0B63C9E3" w14:textId="1FD55EDC" w:rsidR="00875C09" w:rsidRDefault="00875C09" w:rsidP="004C1BC5">
      <w:pPr>
        <w:ind w:left="7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</w:rPr>
        <w:drawing>
          <wp:inline distT="0" distB="0" distL="0" distR="0" wp14:anchorId="57A4D225" wp14:editId="1A807338">
            <wp:extent cx="3823335" cy="163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7 at 1.57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19" cy="16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EB3" w14:textId="0743A570" w:rsidR="00875C09" w:rsidRPr="00875C09" w:rsidRDefault="00875C09" w:rsidP="00875C09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Then select “Custom Clipping Area”</w:t>
      </w:r>
    </w:p>
    <w:p w14:paraId="1CBECC29" w14:textId="26345DB4" w:rsidR="00875C09" w:rsidRDefault="00875C09" w:rsidP="004C1BC5">
      <w:pPr>
        <w:ind w:left="7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</w:rPr>
        <w:drawing>
          <wp:inline distT="0" distB="0" distL="0" distR="0" wp14:anchorId="41FB84B4" wp14:editId="5710F6B4">
            <wp:extent cx="3823335" cy="2070156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7 at 1.57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868" cy="20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9A2" w14:textId="77777777" w:rsidR="001073D5" w:rsidRDefault="001073D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 w:type="page"/>
      </w:r>
    </w:p>
    <w:p w14:paraId="5EAB0048" w14:textId="1EE4A980" w:rsidR="00875C09" w:rsidRDefault="00875C09" w:rsidP="00875C09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From here </w:t>
      </w:r>
      <w:r w:rsidR="00DD43E6">
        <w:rPr>
          <w:rFonts w:ascii="Arial" w:hAnsi="Arial" w:cs="Arial"/>
          <w:lang w:val="en-CA"/>
        </w:rPr>
        <w:t xml:space="preserve">you can </w:t>
      </w:r>
      <w:r w:rsidR="001073D5">
        <w:rPr>
          <w:rFonts w:ascii="Arial" w:hAnsi="Arial" w:cs="Arial"/>
          <w:lang w:val="en-CA"/>
        </w:rPr>
        <w:t xml:space="preserve">drag a rectangle over the area to be included in the </w:t>
      </w:r>
      <w:proofErr w:type="spellStart"/>
      <w:r w:rsidR="001073D5">
        <w:rPr>
          <w:rFonts w:ascii="Arial" w:hAnsi="Arial" w:cs="Arial"/>
          <w:lang w:val="en-CA"/>
        </w:rPr>
        <w:t>shapefile</w:t>
      </w:r>
      <w:proofErr w:type="spellEnd"/>
    </w:p>
    <w:p w14:paraId="6803A4C6" w14:textId="2F167E81" w:rsidR="001073D5" w:rsidRPr="001073D5" w:rsidRDefault="001073D5" w:rsidP="004C1BC5">
      <w:pPr>
        <w:ind w:left="7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</w:rPr>
        <w:drawing>
          <wp:inline distT="0" distB="0" distL="0" distR="0" wp14:anchorId="0CFFDDED" wp14:editId="231CB1FB">
            <wp:extent cx="3870621" cy="3088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7 at 1.58.2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315" cy="30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6FA3" w14:textId="7BDE3605" w:rsidR="001073D5" w:rsidRDefault="004C1BC5" w:rsidP="00875C09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Then select the following options and add your email</w:t>
      </w:r>
    </w:p>
    <w:p w14:paraId="16CB6703" w14:textId="74903DE4" w:rsidR="004C1BC5" w:rsidRDefault="004C1BC5" w:rsidP="004C1BC5">
      <w:pPr>
        <w:ind w:left="7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</w:rPr>
        <w:drawing>
          <wp:inline distT="0" distB="0" distL="0" distR="0" wp14:anchorId="5CA3420C" wp14:editId="1FBDC5B3">
            <wp:extent cx="1765935" cy="4751032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7 at 2.02.5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890" cy="47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E5B2" w14:textId="46D9FB7F" w:rsidR="00447171" w:rsidRDefault="00914E57" w:rsidP="00447171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An email will be sent to you with a link to the </w:t>
      </w:r>
      <w:proofErr w:type="spellStart"/>
      <w:r>
        <w:rPr>
          <w:rFonts w:ascii="Arial" w:hAnsi="Arial" w:cs="Arial"/>
          <w:lang w:val="en-CA"/>
        </w:rPr>
        <w:t>shapefile</w:t>
      </w:r>
      <w:proofErr w:type="spellEnd"/>
      <w:r>
        <w:rPr>
          <w:rFonts w:ascii="Arial" w:hAnsi="Arial" w:cs="Arial"/>
          <w:lang w:val="en-CA"/>
        </w:rPr>
        <w:t xml:space="preserve"> download URL. Open this link and unzip the file that is downloaded. Be sure to put the</w:t>
      </w:r>
      <w:r w:rsidR="004945FC">
        <w:rPr>
          <w:rFonts w:ascii="Arial" w:hAnsi="Arial" w:cs="Arial"/>
          <w:lang w:val="en-CA"/>
        </w:rPr>
        <w:t xml:space="preserve"> file in your working directory.</w:t>
      </w:r>
    </w:p>
    <w:p w14:paraId="37E0D1B6" w14:textId="2A8F2632" w:rsidR="004945FC" w:rsidRDefault="004945FC" w:rsidP="00447171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Open the R script and add the path to the </w:t>
      </w:r>
      <w:proofErr w:type="spellStart"/>
      <w:r>
        <w:rPr>
          <w:rFonts w:ascii="Arial" w:hAnsi="Arial" w:cs="Arial"/>
          <w:lang w:val="en-CA"/>
        </w:rPr>
        <w:t>shapefile</w:t>
      </w:r>
      <w:proofErr w:type="spellEnd"/>
      <w:r>
        <w:rPr>
          <w:rFonts w:ascii="Arial" w:hAnsi="Arial" w:cs="Arial"/>
          <w:lang w:val="en-CA"/>
        </w:rPr>
        <w:t xml:space="preserve"> to the </w:t>
      </w:r>
      <w:proofErr w:type="spellStart"/>
      <w:r>
        <w:rPr>
          <w:rFonts w:ascii="Arial" w:hAnsi="Arial" w:cs="Arial"/>
          <w:lang w:val="en-CA"/>
        </w:rPr>
        <w:t>dsn</w:t>
      </w:r>
      <w:proofErr w:type="spellEnd"/>
      <w:r>
        <w:rPr>
          <w:rFonts w:ascii="Arial" w:hAnsi="Arial" w:cs="Arial"/>
          <w:lang w:val="en-CA"/>
        </w:rPr>
        <w:t xml:space="preserve"> argument of the function in line 47 and the name “shoreline_1” to the layer argument</w:t>
      </w:r>
    </w:p>
    <w:p w14:paraId="58A41A3B" w14:textId="77777777" w:rsidR="004945FC" w:rsidRDefault="004945FC" w:rsidP="004945FC">
      <w:pPr>
        <w:rPr>
          <w:rFonts w:ascii="Arial" w:hAnsi="Arial" w:cs="Arial"/>
          <w:lang w:val="en-CA"/>
        </w:rPr>
      </w:pPr>
    </w:p>
    <w:p w14:paraId="233777F9" w14:textId="77777777" w:rsidR="004945FC" w:rsidRPr="004945FC" w:rsidRDefault="004945FC" w:rsidP="004945FC">
      <w:pPr>
        <w:ind w:left="360"/>
        <w:rPr>
          <w:rFonts w:ascii="Arial" w:hAnsi="Arial" w:cs="Arial"/>
          <w:lang w:val="en-CA"/>
        </w:rPr>
      </w:pPr>
      <w:proofErr w:type="spellStart"/>
      <w:r w:rsidRPr="004945FC">
        <w:rPr>
          <w:rFonts w:ascii="Arial" w:hAnsi="Arial" w:cs="Arial"/>
          <w:lang w:val="en-CA"/>
        </w:rPr>
        <w:t>shp</w:t>
      </w:r>
      <w:proofErr w:type="spellEnd"/>
      <w:r w:rsidRPr="004945FC">
        <w:rPr>
          <w:rFonts w:ascii="Arial" w:hAnsi="Arial" w:cs="Arial"/>
          <w:lang w:val="en-CA"/>
        </w:rPr>
        <w:t xml:space="preserve"> = </w:t>
      </w:r>
      <w:proofErr w:type="spellStart"/>
      <w:proofErr w:type="gramStart"/>
      <w:r w:rsidRPr="004945FC">
        <w:rPr>
          <w:rFonts w:ascii="Arial" w:hAnsi="Arial" w:cs="Arial"/>
          <w:lang w:val="en-CA"/>
        </w:rPr>
        <w:t>readOGR</w:t>
      </w:r>
      <w:proofErr w:type="spellEnd"/>
      <w:r w:rsidRPr="004945FC">
        <w:rPr>
          <w:rFonts w:ascii="Arial" w:hAnsi="Arial" w:cs="Arial"/>
          <w:lang w:val="en-CA"/>
        </w:rPr>
        <w:t>(</w:t>
      </w:r>
      <w:proofErr w:type="spellStart"/>
      <w:proofErr w:type="gramEnd"/>
      <w:r w:rsidRPr="004945FC">
        <w:rPr>
          <w:rFonts w:ascii="Arial" w:hAnsi="Arial" w:cs="Arial"/>
          <w:lang w:val="en-CA"/>
        </w:rPr>
        <w:t>dsn</w:t>
      </w:r>
      <w:proofErr w:type="spellEnd"/>
      <w:r w:rsidRPr="004945FC">
        <w:rPr>
          <w:rFonts w:ascii="Arial" w:hAnsi="Arial" w:cs="Arial"/>
          <w:lang w:val="en-CA"/>
        </w:rPr>
        <w:t>=</w:t>
      </w:r>
      <w:r w:rsidRPr="004945FC">
        <w:rPr>
          <w:rFonts w:ascii="Arial" w:hAnsi="Arial" w:cs="Arial"/>
          <w:color w:val="FF0000"/>
          <w:lang w:val="en-CA"/>
        </w:rPr>
        <w:t>"/Users/</w:t>
      </w:r>
      <w:proofErr w:type="spellStart"/>
      <w:r w:rsidRPr="004945FC">
        <w:rPr>
          <w:rFonts w:ascii="Arial" w:hAnsi="Arial" w:cs="Arial"/>
          <w:color w:val="FF0000"/>
          <w:lang w:val="en-CA"/>
        </w:rPr>
        <w:t>kevinbell</w:t>
      </w:r>
      <w:proofErr w:type="spellEnd"/>
      <w:r w:rsidRPr="004945FC">
        <w:rPr>
          <w:rFonts w:ascii="Arial" w:hAnsi="Arial" w:cs="Arial"/>
          <w:color w:val="FF0000"/>
          <w:lang w:val="en-CA"/>
        </w:rPr>
        <w:t xml:space="preserve">/Desktop/School/R Coding/Practice Directory/Shoreline </w:t>
      </w:r>
      <w:proofErr w:type="spellStart"/>
      <w:r w:rsidRPr="004945FC">
        <w:rPr>
          <w:rFonts w:ascii="Arial" w:hAnsi="Arial" w:cs="Arial"/>
          <w:color w:val="FF0000"/>
          <w:lang w:val="en-CA"/>
        </w:rPr>
        <w:t>shp</w:t>
      </w:r>
      <w:proofErr w:type="spellEnd"/>
      <w:r w:rsidRPr="004945FC">
        <w:rPr>
          <w:rFonts w:ascii="Arial" w:hAnsi="Arial" w:cs="Arial"/>
          <w:color w:val="FF0000"/>
          <w:lang w:val="en-CA"/>
        </w:rPr>
        <w:t>"</w:t>
      </w:r>
      <w:r w:rsidRPr="004945FC">
        <w:rPr>
          <w:rFonts w:ascii="Arial" w:hAnsi="Arial" w:cs="Arial"/>
          <w:lang w:val="en-CA"/>
        </w:rPr>
        <w:t>,layer="</w:t>
      </w:r>
      <w:r w:rsidRPr="004945FC">
        <w:rPr>
          <w:rFonts w:ascii="Arial" w:hAnsi="Arial" w:cs="Arial"/>
          <w:color w:val="FF0000"/>
          <w:lang w:val="en-CA"/>
        </w:rPr>
        <w:t>shoreline_1")</w:t>
      </w:r>
    </w:p>
    <w:p w14:paraId="7BFDA01A" w14:textId="78A28DC6" w:rsidR="004945FC" w:rsidRDefault="004945FC" w:rsidP="004945FC">
      <w:pPr>
        <w:rPr>
          <w:rFonts w:ascii="Arial" w:hAnsi="Arial" w:cs="Arial"/>
          <w:lang w:val="en-CA"/>
        </w:rPr>
      </w:pPr>
    </w:p>
    <w:p w14:paraId="1AC1D3F5" w14:textId="6BE2AE56" w:rsidR="00FA6EC7" w:rsidRPr="00FA6EC7" w:rsidRDefault="00FA6EC7" w:rsidP="00FA6EC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After these steps are completed the script will function. If you already have a raster file </w:t>
      </w:r>
      <w:r w:rsidR="00E8209F">
        <w:rPr>
          <w:rFonts w:ascii="Arial" w:hAnsi="Arial" w:cs="Arial"/>
          <w:lang w:val="en-CA"/>
        </w:rPr>
        <w:t xml:space="preserve">that you want to added the distribution to comment out lines 47 and 49 and be sure to </w:t>
      </w:r>
      <w:proofErr w:type="gramStart"/>
      <w:r w:rsidR="00A70E98">
        <w:rPr>
          <w:rFonts w:ascii="Arial" w:hAnsi="Arial" w:cs="Arial"/>
          <w:lang w:val="en-CA"/>
        </w:rPr>
        <w:t>name</w:t>
      </w:r>
      <w:proofErr w:type="gramEnd"/>
      <w:r w:rsidR="00E8209F">
        <w:rPr>
          <w:rFonts w:ascii="Arial" w:hAnsi="Arial" w:cs="Arial"/>
          <w:lang w:val="en-CA"/>
        </w:rPr>
        <w:t xml:space="preserve"> the raster</w:t>
      </w:r>
      <w:r w:rsidR="0015550E">
        <w:rPr>
          <w:rFonts w:ascii="Arial" w:hAnsi="Arial" w:cs="Arial"/>
          <w:lang w:val="en-CA"/>
        </w:rPr>
        <w:t>:</w:t>
      </w:r>
      <w:r w:rsidR="00E8209F">
        <w:rPr>
          <w:rFonts w:ascii="Arial" w:hAnsi="Arial" w:cs="Arial"/>
          <w:lang w:val="en-CA"/>
        </w:rPr>
        <w:t xml:space="preserve"> “</w:t>
      </w:r>
      <w:proofErr w:type="spellStart"/>
      <w:r w:rsidR="00E8209F">
        <w:rPr>
          <w:rFonts w:ascii="Arial" w:hAnsi="Arial" w:cs="Arial"/>
          <w:lang w:val="en-CA"/>
        </w:rPr>
        <w:t>rastermap</w:t>
      </w:r>
      <w:proofErr w:type="spellEnd"/>
      <w:r w:rsidR="00E8209F">
        <w:rPr>
          <w:rFonts w:ascii="Arial" w:hAnsi="Arial" w:cs="Arial"/>
          <w:lang w:val="en-CA"/>
        </w:rPr>
        <w:t>”.</w:t>
      </w:r>
      <w:bookmarkStart w:id="0" w:name="_GoBack"/>
      <w:bookmarkEnd w:id="0"/>
    </w:p>
    <w:sectPr w:rsidR="00FA6EC7" w:rsidRPr="00FA6EC7" w:rsidSect="007D7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5E75"/>
    <w:multiLevelType w:val="hybridMultilevel"/>
    <w:tmpl w:val="DD382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C3A4F"/>
    <w:multiLevelType w:val="hybridMultilevel"/>
    <w:tmpl w:val="F2F2C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7A"/>
    <w:rsid w:val="000234EA"/>
    <w:rsid w:val="00031E7F"/>
    <w:rsid w:val="001073D5"/>
    <w:rsid w:val="00114672"/>
    <w:rsid w:val="0011700C"/>
    <w:rsid w:val="0015550E"/>
    <w:rsid w:val="00161B11"/>
    <w:rsid w:val="001C587A"/>
    <w:rsid w:val="001D4CD1"/>
    <w:rsid w:val="0023218F"/>
    <w:rsid w:val="00290514"/>
    <w:rsid w:val="002B7C95"/>
    <w:rsid w:val="00395FCD"/>
    <w:rsid w:val="00400C75"/>
    <w:rsid w:val="004356CF"/>
    <w:rsid w:val="00447171"/>
    <w:rsid w:val="004565BA"/>
    <w:rsid w:val="00461C6E"/>
    <w:rsid w:val="00486C7F"/>
    <w:rsid w:val="004945FC"/>
    <w:rsid w:val="004C1BC5"/>
    <w:rsid w:val="00567624"/>
    <w:rsid w:val="005F3F24"/>
    <w:rsid w:val="00723F83"/>
    <w:rsid w:val="0073573C"/>
    <w:rsid w:val="007957A6"/>
    <w:rsid w:val="007C1A55"/>
    <w:rsid w:val="007C1DD1"/>
    <w:rsid w:val="007D7CCB"/>
    <w:rsid w:val="007E1502"/>
    <w:rsid w:val="00844948"/>
    <w:rsid w:val="008746FE"/>
    <w:rsid w:val="00875C09"/>
    <w:rsid w:val="00895E42"/>
    <w:rsid w:val="008C6E36"/>
    <w:rsid w:val="009056CB"/>
    <w:rsid w:val="0091437E"/>
    <w:rsid w:val="00914E57"/>
    <w:rsid w:val="009371B2"/>
    <w:rsid w:val="009C5A03"/>
    <w:rsid w:val="00A52383"/>
    <w:rsid w:val="00A70E98"/>
    <w:rsid w:val="00A86503"/>
    <w:rsid w:val="00AA4015"/>
    <w:rsid w:val="00AC47F6"/>
    <w:rsid w:val="00AF1279"/>
    <w:rsid w:val="00B04D46"/>
    <w:rsid w:val="00B87DF8"/>
    <w:rsid w:val="00B95F4D"/>
    <w:rsid w:val="00BB489F"/>
    <w:rsid w:val="00BF73D6"/>
    <w:rsid w:val="00C76562"/>
    <w:rsid w:val="00CA3CBE"/>
    <w:rsid w:val="00CC67D5"/>
    <w:rsid w:val="00D01110"/>
    <w:rsid w:val="00D837C3"/>
    <w:rsid w:val="00DD03CA"/>
    <w:rsid w:val="00DD43E6"/>
    <w:rsid w:val="00DE213D"/>
    <w:rsid w:val="00E11D57"/>
    <w:rsid w:val="00E8209F"/>
    <w:rsid w:val="00EF4353"/>
    <w:rsid w:val="00F60292"/>
    <w:rsid w:val="00F66A7F"/>
    <w:rsid w:val="00FA6EC7"/>
    <w:rsid w:val="00FB6510"/>
    <w:rsid w:val="00FB7BB6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2F1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C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rcan.gc.ca/earth-sciences/geography/topographic-information/free-data-geogratis/1104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evinbell/Library/Group%20Containers/UBF8T346G9.Office/User%20Content.localized/Templates.localized/Standard%20Margi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Margins.dotx</Template>
  <TotalTime>19</TotalTime>
  <Pages>3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15</cp:revision>
  <dcterms:created xsi:type="dcterms:W3CDTF">2018-04-27T16:19:00Z</dcterms:created>
  <dcterms:modified xsi:type="dcterms:W3CDTF">2018-04-27T16:42:00Z</dcterms:modified>
</cp:coreProperties>
</file>